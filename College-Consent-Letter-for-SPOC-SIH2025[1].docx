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357F" w14:textId="77777777" w:rsidR="008E48E2" w:rsidRDefault="001520CA" w:rsidP="001520CA">
      <w:pPr>
        <w:pStyle w:val="NormalWeb"/>
        <w:jc w:val="center"/>
      </w:pPr>
      <w:r>
        <w:t xml:space="preserve">&lt; </w:t>
      </w:r>
      <w:r w:rsidR="009107E0">
        <w:t>College</w:t>
      </w:r>
      <w:r>
        <w:t xml:space="preserve"> letter head &gt;</w:t>
      </w:r>
    </w:p>
    <w:p w14:paraId="51693602" w14:textId="4953BD9D" w:rsidR="001520CA" w:rsidRDefault="001520CA" w:rsidP="008E48E2">
      <w:pPr>
        <w:pStyle w:val="NormalWeb"/>
      </w:pPr>
      <w:r>
        <w:t xml:space="preserve">Date: </w:t>
      </w:r>
      <w:r w:rsidR="00A15123">
        <w:t>12</w:t>
      </w:r>
      <w:r>
        <w:t>/</w:t>
      </w:r>
      <w:r w:rsidR="00A15123">
        <w:t>08</w:t>
      </w:r>
      <w:r>
        <w:t>/20</w:t>
      </w:r>
      <w:r w:rsidR="009107E0">
        <w:t>2</w:t>
      </w:r>
      <w:r w:rsidR="00B27E0B">
        <w:t>5</w:t>
      </w:r>
    </w:p>
    <w:p w14:paraId="4C49C1A5" w14:textId="478DA654" w:rsidR="008E48E2" w:rsidRPr="00042965" w:rsidRDefault="008E48E2" w:rsidP="00042965">
      <w:pPr>
        <w:pStyle w:val="NormalWeb"/>
        <w:jc w:val="center"/>
        <w:rPr>
          <w:b/>
          <w:bCs/>
        </w:rPr>
      </w:pPr>
      <w:r w:rsidRPr="00042965">
        <w:rPr>
          <w:b/>
          <w:bCs/>
        </w:rPr>
        <w:t>To</w:t>
      </w:r>
      <w:r w:rsidR="00042965">
        <w:rPr>
          <w:b/>
          <w:bCs/>
        </w:rPr>
        <w:t xml:space="preserve"> </w:t>
      </w:r>
      <w:r w:rsidRPr="00042965">
        <w:rPr>
          <w:b/>
          <w:bCs/>
        </w:rPr>
        <w:t xml:space="preserve">Whom </w:t>
      </w:r>
      <w:r w:rsidR="001520CA" w:rsidRPr="00042965">
        <w:rPr>
          <w:b/>
          <w:bCs/>
        </w:rPr>
        <w:t xml:space="preserve">so </w:t>
      </w:r>
      <w:r w:rsidRPr="00042965">
        <w:rPr>
          <w:b/>
          <w:bCs/>
        </w:rPr>
        <w:t>it May Concern</w:t>
      </w:r>
    </w:p>
    <w:p w14:paraId="4496A564" w14:textId="425C37CC" w:rsidR="008E48E2" w:rsidRPr="001520CA" w:rsidRDefault="008E48E2" w:rsidP="008E48E2">
      <w:pPr>
        <w:pStyle w:val="NormalWeb"/>
        <w:rPr>
          <w:b/>
          <w:bCs/>
          <w:sz w:val="28"/>
          <w:szCs w:val="28"/>
        </w:rPr>
      </w:pPr>
      <w:r w:rsidRPr="001520CA">
        <w:rPr>
          <w:b/>
          <w:bCs/>
          <w:sz w:val="28"/>
          <w:szCs w:val="28"/>
        </w:rPr>
        <w:t xml:space="preserve">Sub: Smart India Hackathon </w:t>
      </w:r>
      <w:r w:rsidR="005E03D1" w:rsidRPr="001520CA">
        <w:rPr>
          <w:b/>
          <w:bCs/>
          <w:sz w:val="28"/>
          <w:szCs w:val="28"/>
        </w:rPr>
        <w:t>20</w:t>
      </w:r>
      <w:r w:rsidR="0061523F">
        <w:rPr>
          <w:b/>
          <w:bCs/>
          <w:sz w:val="28"/>
          <w:szCs w:val="28"/>
        </w:rPr>
        <w:t>2</w:t>
      </w:r>
      <w:r w:rsidR="00B27E0B">
        <w:rPr>
          <w:b/>
          <w:bCs/>
          <w:sz w:val="28"/>
          <w:szCs w:val="28"/>
        </w:rPr>
        <w:t>5</w:t>
      </w:r>
      <w:r w:rsidR="005E03D1" w:rsidRPr="001520CA">
        <w:rPr>
          <w:b/>
          <w:bCs/>
          <w:sz w:val="28"/>
          <w:szCs w:val="28"/>
        </w:rPr>
        <w:t xml:space="preserve"> </w:t>
      </w:r>
      <w:r w:rsidR="001520CA">
        <w:rPr>
          <w:b/>
          <w:bCs/>
          <w:sz w:val="28"/>
          <w:szCs w:val="28"/>
        </w:rPr>
        <w:t>–</w:t>
      </w:r>
      <w:r w:rsidRPr="001520CA">
        <w:rPr>
          <w:b/>
          <w:bCs/>
          <w:sz w:val="28"/>
          <w:szCs w:val="28"/>
        </w:rPr>
        <w:t xml:space="preserve"> </w:t>
      </w:r>
      <w:r w:rsidR="00BA52C4">
        <w:rPr>
          <w:b/>
          <w:bCs/>
          <w:sz w:val="28"/>
          <w:szCs w:val="28"/>
        </w:rPr>
        <w:t>Appointment of College SPOC</w:t>
      </w:r>
    </w:p>
    <w:p w14:paraId="6253CDFC" w14:textId="3FEABFF0" w:rsidR="008E48E2" w:rsidRDefault="00BA52C4" w:rsidP="008E48E2">
      <w:pPr>
        <w:pStyle w:val="NormalWeb"/>
      </w:pPr>
      <w:r>
        <w:t xml:space="preserve">This is to inform that the following </w:t>
      </w:r>
      <w:r w:rsidR="000657FA">
        <w:t>F</w:t>
      </w:r>
      <w:r>
        <w:t>aculty member from our institute has been appointed as</w:t>
      </w:r>
      <w:r w:rsidR="002219D4">
        <w:t xml:space="preserve"> College Single Point of Contact (College SPOC)</w:t>
      </w:r>
      <w:r>
        <w:t xml:space="preserve"> for Smart India Hackathon 20</w:t>
      </w:r>
      <w:r w:rsidR="00E558EF">
        <w:t>2</w:t>
      </w:r>
      <w:r w:rsidR="00B27E0B">
        <w:t>5</w:t>
      </w:r>
      <w:r>
        <w:t>.</w:t>
      </w:r>
    </w:p>
    <w:p w14:paraId="44122286" w14:textId="6CD95909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  <w:r w:rsidRPr="00583E1B">
        <w:rPr>
          <w:b/>
        </w:rPr>
        <w:t>Name of Official:</w:t>
      </w:r>
      <w:r w:rsidR="00D54880">
        <w:rPr>
          <w:b/>
        </w:rPr>
        <w:t xml:space="preserve"> </w:t>
      </w:r>
      <w:r w:rsidR="00D54880" w:rsidRPr="00D54880">
        <w:rPr>
          <w:bCs/>
        </w:rPr>
        <w:t>Dr. Shan-e-Fatima</w:t>
      </w:r>
    </w:p>
    <w:p w14:paraId="06C350B1" w14:textId="5D0FFE64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  <w:r w:rsidRPr="00583E1B">
        <w:rPr>
          <w:b/>
        </w:rPr>
        <w:t>Designation:</w:t>
      </w:r>
      <w:r w:rsidR="00D54880">
        <w:rPr>
          <w:b/>
        </w:rPr>
        <w:t xml:space="preserve"> </w:t>
      </w:r>
      <w:r w:rsidR="00D54880" w:rsidRPr="00D54880">
        <w:rPr>
          <w:bCs/>
        </w:rPr>
        <w:t>Assistant Professor</w:t>
      </w:r>
    </w:p>
    <w:p w14:paraId="0DFB39E5" w14:textId="2EA28DEF" w:rsidR="00BA52C4" w:rsidRPr="00D54880" w:rsidRDefault="00BA52C4" w:rsidP="00583E1B">
      <w:pPr>
        <w:pStyle w:val="NormalWeb"/>
        <w:spacing w:before="0" w:beforeAutospacing="0" w:after="0" w:afterAutospacing="0"/>
        <w:rPr>
          <w:bCs/>
        </w:rPr>
      </w:pPr>
      <w:r w:rsidRPr="00583E1B">
        <w:rPr>
          <w:b/>
        </w:rPr>
        <w:t>Mobile no:</w:t>
      </w:r>
      <w:r w:rsidR="00D54880">
        <w:rPr>
          <w:b/>
        </w:rPr>
        <w:t xml:space="preserve"> </w:t>
      </w:r>
      <w:r w:rsidR="00D54880" w:rsidRPr="00D54880">
        <w:rPr>
          <w:bCs/>
        </w:rPr>
        <w:t>8707072126</w:t>
      </w:r>
    </w:p>
    <w:p w14:paraId="79E8C461" w14:textId="4E733E3C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  <w:r w:rsidRPr="00583E1B">
        <w:rPr>
          <w:b/>
        </w:rPr>
        <w:t>Email id:</w:t>
      </w:r>
      <w:r w:rsidR="00D54880">
        <w:rPr>
          <w:b/>
        </w:rPr>
        <w:t xml:space="preserve"> </w:t>
      </w:r>
      <w:r w:rsidR="00D54880" w:rsidRPr="00D54880">
        <w:rPr>
          <w:bCs/>
        </w:rPr>
        <w:t>shanefatima@kmclu.ac.in</w:t>
      </w:r>
    </w:p>
    <w:p w14:paraId="71C2B44C" w14:textId="77777777" w:rsidR="00BA52C4" w:rsidRPr="00583E1B" w:rsidRDefault="00BA52C4" w:rsidP="00583E1B">
      <w:pPr>
        <w:pStyle w:val="NormalWeb"/>
        <w:spacing w:before="0" w:beforeAutospacing="0" w:after="0" w:afterAutospacing="0"/>
        <w:rPr>
          <w:b/>
        </w:rPr>
      </w:pPr>
    </w:p>
    <w:p w14:paraId="7F0947D4" w14:textId="77777777" w:rsidR="00583E1B" w:rsidRPr="00583E1B" w:rsidRDefault="00583E1B" w:rsidP="00BA52C4">
      <w:pPr>
        <w:pStyle w:val="NormalWeb"/>
        <w:spacing w:before="0" w:beforeAutospacing="0" w:after="0" w:afterAutospacing="0"/>
        <w:rPr>
          <w:i/>
        </w:rPr>
      </w:pPr>
    </w:p>
    <w:p w14:paraId="22158608" w14:textId="77777777" w:rsidR="00BA52C4" w:rsidRDefault="00BA52C4" w:rsidP="00BA52C4">
      <w:pPr>
        <w:pStyle w:val="NormalWeb"/>
        <w:spacing w:before="0" w:beforeAutospacing="0" w:after="0" w:afterAutospacing="0"/>
      </w:pPr>
      <w:r>
        <w:t>We understand that, the SPOC will be:</w:t>
      </w:r>
    </w:p>
    <w:p w14:paraId="2EC397AE" w14:textId="00491222" w:rsidR="00BA52C4" w:rsidRDefault="002219D4" w:rsidP="00583E1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Single Point of C</w:t>
      </w:r>
      <w:r w:rsidR="00BA52C4">
        <w:t>ontact to reach out to regarding any SIH20</w:t>
      </w:r>
      <w:r w:rsidR="0061523F">
        <w:t>2</w:t>
      </w:r>
      <w:r w:rsidR="00B27E0B">
        <w:t>5</w:t>
      </w:r>
      <w:r w:rsidR="00BA52C4">
        <w:t xml:space="preserve"> related communication to the institute/ </w:t>
      </w:r>
      <w:r>
        <w:t>student teams from SIH organizers</w:t>
      </w:r>
      <w:r w:rsidR="00BA52C4">
        <w:t>.</w:t>
      </w:r>
    </w:p>
    <w:p w14:paraId="209EBF96" w14:textId="77777777" w:rsidR="00BA52C4" w:rsidRDefault="002219D4" w:rsidP="009107E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SPOC w</w:t>
      </w:r>
      <w:r w:rsidR="00BA52C4">
        <w:t xml:space="preserve">ill be responsible for </w:t>
      </w:r>
      <w:r w:rsidR="0061523F">
        <w:t xml:space="preserve">nominating top </w:t>
      </w:r>
      <w:r w:rsidR="00BA3E94">
        <w:t>5</w:t>
      </w:r>
      <w:r w:rsidR="00C01895">
        <w:t>0</w:t>
      </w:r>
      <w:r w:rsidR="009107E0">
        <w:t xml:space="preserve"> </w:t>
      </w:r>
      <w:r w:rsidR="00BA52C4">
        <w:t>team</w:t>
      </w:r>
      <w:r w:rsidR="0061523F">
        <w:t>s</w:t>
      </w:r>
      <w:r w:rsidR="009107E0">
        <w:t xml:space="preserve"> - </w:t>
      </w:r>
      <w:r w:rsidR="00BA3E94">
        <w:t>4</w:t>
      </w:r>
      <w:r w:rsidR="006A4F63">
        <w:t>5</w:t>
      </w:r>
      <w:r w:rsidR="009107E0">
        <w:t xml:space="preserve"> Shortlisted and </w:t>
      </w:r>
      <w:r w:rsidR="006A4F63">
        <w:t>05</w:t>
      </w:r>
      <w:r w:rsidR="009107E0">
        <w:t xml:space="preserve"> Waitlist teams inclusive of both software and hardware. </w:t>
      </w:r>
    </w:p>
    <w:p w14:paraId="05289B03" w14:textId="77777777" w:rsidR="00BA52C4" w:rsidRDefault="00BA52C4" w:rsidP="00583E1B">
      <w:pPr>
        <w:pStyle w:val="NormalWeb"/>
        <w:spacing w:before="0" w:beforeAutospacing="0" w:after="0" w:afterAutospacing="0"/>
      </w:pPr>
    </w:p>
    <w:p w14:paraId="01CF7A71" w14:textId="77777777" w:rsidR="008E48E2" w:rsidRDefault="00BA52C4" w:rsidP="008E48E2">
      <w:pPr>
        <w:pStyle w:val="NormalWeb"/>
      </w:pPr>
      <w:r w:rsidRPr="00C43625" w:rsidDel="00BA52C4">
        <w:rPr>
          <w:b/>
          <w:bCs/>
        </w:rPr>
        <w:t xml:space="preserve"> </w:t>
      </w:r>
      <w:r w:rsidR="008E48E2">
        <w:t>Sincerely,</w:t>
      </w:r>
    </w:p>
    <w:p w14:paraId="6A2EDC50" w14:textId="77777777" w:rsidR="000657FA" w:rsidRDefault="000657FA" w:rsidP="008E48E2">
      <w:pPr>
        <w:pStyle w:val="NormalWeb"/>
      </w:pPr>
    </w:p>
    <w:p w14:paraId="03871104" w14:textId="77777777" w:rsidR="000657FA" w:rsidRDefault="000657FA" w:rsidP="000657FA">
      <w:pPr>
        <w:pStyle w:val="NormalWeb"/>
        <w:spacing w:before="0" w:beforeAutospacing="0" w:after="0" w:afterAutospacing="0"/>
      </w:pPr>
      <w:r>
        <w:t>Dr. R.K Tripathi</w:t>
      </w:r>
    </w:p>
    <w:p w14:paraId="34F40DA1" w14:textId="550D8A7F" w:rsidR="000657FA" w:rsidRDefault="000657FA" w:rsidP="000657FA">
      <w:pPr>
        <w:pStyle w:val="NormalWeb"/>
        <w:spacing w:before="0" w:beforeAutospacing="0" w:after="0" w:afterAutospacing="0"/>
      </w:pPr>
      <w:r>
        <w:t>Director</w:t>
      </w:r>
    </w:p>
    <w:p w14:paraId="7BF7439D" w14:textId="75ADDE36" w:rsidR="008E48E2" w:rsidRPr="008E48E2" w:rsidRDefault="000657FA" w:rsidP="000657FA">
      <w:pPr>
        <w:pStyle w:val="NormalWeb"/>
        <w:spacing w:before="0" w:beforeAutospacing="0" w:after="0" w:afterAutospacing="0"/>
      </w:pPr>
      <w:r>
        <w:t>Faculty of Engineering &amp; Technology</w:t>
      </w:r>
    </w:p>
    <w:sectPr w:rsidR="008E48E2" w:rsidRPr="008E48E2" w:rsidSect="00546983">
      <w:pgSz w:w="11907" w:h="16839" w:code="9"/>
      <w:pgMar w:top="158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76B38" w14:textId="77777777" w:rsidR="00933B4D" w:rsidRDefault="00933B4D">
      <w:pPr>
        <w:spacing w:after="0" w:line="240" w:lineRule="auto"/>
      </w:pPr>
      <w:r>
        <w:separator/>
      </w:r>
    </w:p>
  </w:endnote>
  <w:endnote w:type="continuationSeparator" w:id="0">
    <w:p w14:paraId="5B59786D" w14:textId="77777777" w:rsidR="00933B4D" w:rsidRDefault="0093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F6820" w14:textId="77777777" w:rsidR="00933B4D" w:rsidRDefault="00933B4D">
      <w:pPr>
        <w:spacing w:after="0" w:line="240" w:lineRule="auto"/>
      </w:pPr>
      <w:r>
        <w:separator/>
      </w:r>
    </w:p>
  </w:footnote>
  <w:footnote w:type="continuationSeparator" w:id="0">
    <w:p w14:paraId="06A8C8C2" w14:textId="77777777" w:rsidR="00933B4D" w:rsidRDefault="0093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459"/>
    <w:multiLevelType w:val="hybridMultilevel"/>
    <w:tmpl w:val="0972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0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E2"/>
    <w:rsid w:val="00030A7E"/>
    <w:rsid w:val="00042965"/>
    <w:rsid w:val="000657FA"/>
    <w:rsid w:val="000B36BD"/>
    <w:rsid w:val="000E0344"/>
    <w:rsid w:val="000F6DEB"/>
    <w:rsid w:val="00115A89"/>
    <w:rsid w:val="0014164B"/>
    <w:rsid w:val="001520CA"/>
    <w:rsid w:val="00190695"/>
    <w:rsid w:val="001A00E5"/>
    <w:rsid w:val="001D4CE6"/>
    <w:rsid w:val="002219D4"/>
    <w:rsid w:val="002309B2"/>
    <w:rsid w:val="002766DA"/>
    <w:rsid w:val="002C003B"/>
    <w:rsid w:val="002F7FF2"/>
    <w:rsid w:val="003263C0"/>
    <w:rsid w:val="00326B97"/>
    <w:rsid w:val="00354241"/>
    <w:rsid w:val="003A16AA"/>
    <w:rsid w:val="003C2642"/>
    <w:rsid w:val="003C7E5E"/>
    <w:rsid w:val="004155F5"/>
    <w:rsid w:val="00455A5F"/>
    <w:rsid w:val="0047297F"/>
    <w:rsid w:val="0048672A"/>
    <w:rsid w:val="004E29CC"/>
    <w:rsid w:val="004E5A3F"/>
    <w:rsid w:val="00526765"/>
    <w:rsid w:val="00546983"/>
    <w:rsid w:val="00554CBD"/>
    <w:rsid w:val="00581FAD"/>
    <w:rsid w:val="00583E1B"/>
    <w:rsid w:val="005B49FD"/>
    <w:rsid w:val="005E03D1"/>
    <w:rsid w:val="0061523F"/>
    <w:rsid w:val="006712E0"/>
    <w:rsid w:val="00685D7D"/>
    <w:rsid w:val="006A4F63"/>
    <w:rsid w:val="007223A0"/>
    <w:rsid w:val="007639F3"/>
    <w:rsid w:val="007D0B52"/>
    <w:rsid w:val="008063CC"/>
    <w:rsid w:val="0088257D"/>
    <w:rsid w:val="008E48E2"/>
    <w:rsid w:val="009107E0"/>
    <w:rsid w:val="00921C42"/>
    <w:rsid w:val="00933B4D"/>
    <w:rsid w:val="00957D82"/>
    <w:rsid w:val="00977096"/>
    <w:rsid w:val="00A132C5"/>
    <w:rsid w:val="00A15123"/>
    <w:rsid w:val="00B27E0B"/>
    <w:rsid w:val="00B357DB"/>
    <w:rsid w:val="00BA3E94"/>
    <w:rsid w:val="00BA52C4"/>
    <w:rsid w:val="00BB5695"/>
    <w:rsid w:val="00BE0151"/>
    <w:rsid w:val="00C01895"/>
    <w:rsid w:val="00C14304"/>
    <w:rsid w:val="00C43625"/>
    <w:rsid w:val="00CB03EB"/>
    <w:rsid w:val="00D54880"/>
    <w:rsid w:val="00D729ED"/>
    <w:rsid w:val="00E33361"/>
    <w:rsid w:val="00E42853"/>
    <w:rsid w:val="00E558EF"/>
    <w:rsid w:val="00E720F7"/>
    <w:rsid w:val="00EE1CA4"/>
    <w:rsid w:val="00F7523E"/>
    <w:rsid w:val="00F95693"/>
    <w:rsid w:val="00FA227D"/>
    <w:rsid w:val="00FB5892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4C4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76" w:lineRule="auto"/>
    </w:pPr>
    <w:rPr>
      <w:spacing w:val="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diumGrid11">
    <w:name w:val="Medium Grid 11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qFormat/>
    <w:pPr>
      <w:spacing w:after="480" w:line="240" w:lineRule="auto"/>
    </w:pPr>
  </w:style>
  <w:style w:type="character" w:customStyle="1" w:styleId="DateChar">
    <w:name w:val="Date Char"/>
    <w:link w:val="Date"/>
    <w:uiPriority w:val="1"/>
    <w:rPr>
      <w:spacing w:val="4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Mang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Mangal"/>
      <w:b/>
      <w:bCs/>
      <w:color w:val="000000"/>
      <w:sz w:val="26"/>
      <w:szCs w:val="26"/>
    </w:rPr>
  </w:style>
  <w:style w:type="paragraph" w:styleId="Closing">
    <w:name w:val="Closing"/>
    <w:basedOn w:val="Normal"/>
    <w:next w:val="Normal"/>
    <w:link w:val="ClosingChar"/>
    <w:uiPriority w:val="1"/>
    <w:qFormat/>
    <w:pPr>
      <w:spacing w:after="1000" w:line="240" w:lineRule="auto"/>
    </w:pPr>
  </w:style>
  <w:style w:type="character" w:customStyle="1" w:styleId="ClosingChar">
    <w:name w:val="Closing Char"/>
    <w:link w:val="Closing"/>
    <w:uiPriority w:val="1"/>
    <w:rPr>
      <w:spacing w:val="4"/>
    </w:rPr>
  </w:style>
  <w:style w:type="paragraph" w:customStyle="1" w:styleId="MediumGrid21">
    <w:name w:val="Medium Grid 21"/>
    <w:uiPriority w:val="1"/>
    <w:unhideWhenUsed/>
    <w:rPr>
      <w:color w:val="000000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Pr>
      <w:spacing w:val="4"/>
    </w:rPr>
  </w:style>
  <w:style w:type="paragraph" w:styleId="Salutation">
    <w:name w:val="Salutation"/>
    <w:basedOn w:val="Normal"/>
    <w:next w:val="Normal"/>
    <w:link w:val="SalutationChar"/>
    <w:uiPriority w:val="1"/>
    <w:qFormat/>
    <w:pPr>
      <w:spacing w:before="400" w:after="200"/>
    </w:pPr>
  </w:style>
  <w:style w:type="character" w:customStyle="1" w:styleId="SalutationChar">
    <w:name w:val="Salutation Char"/>
    <w:link w:val="Salutation"/>
    <w:uiPriority w:val="1"/>
    <w:rPr>
      <w:spacing w:val="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color w:val="000000"/>
    </w:rPr>
  </w:style>
  <w:style w:type="paragraph" w:customStyle="1" w:styleId="Address">
    <w:name w:val="Address"/>
    <w:basedOn w:val="Normal"/>
    <w:qFormat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link w:val="BodyText"/>
    <w:uiPriority w:val="99"/>
    <w:semiHidden/>
    <w:rPr>
      <w:spacing w:val="4"/>
    </w:rPr>
  </w:style>
  <w:style w:type="paragraph" w:styleId="Signature">
    <w:name w:val="Signature"/>
    <w:basedOn w:val="Normal"/>
    <w:link w:val="SignatureChar"/>
    <w:uiPriority w:val="1"/>
    <w:qFormat/>
    <w:pPr>
      <w:spacing w:after="300"/>
      <w:contextualSpacing/>
    </w:pPr>
  </w:style>
  <w:style w:type="character" w:customStyle="1" w:styleId="SignatureChar">
    <w:name w:val="Signature Char"/>
    <w:link w:val="Signature"/>
    <w:uiPriority w:val="1"/>
    <w:rPr>
      <w:spacing w:val="4"/>
    </w:rPr>
  </w:style>
  <w:style w:type="paragraph" w:styleId="NormalWeb">
    <w:name w:val="Normal (Web)"/>
    <w:basedOn w:val="Normal"/>
    <w:uiPriority w:val="99"/>
    <w:unhideWhenUsed/>
    <w:rsid w:val="008E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15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3D1"/>
    <w:rPr>
      <w:rFonts w:ascii="Segoe UI" w:hAnsi="Segoe UI" w:cs="Segoe UI"/>
      <w:spacing w:val="4"/>
      <w:sz w:val="18"/>
      <w:szCs w:val="18"/>
    </w:rPr>
  </w:style>
  <w:style w:type="paragraph" w:styleId="Revision">
    <w:name w:val="Revision"/>
    <w:hidden/>
    <w:uiPriority w:val="99"/>
    <w:semiHidden/>
    <w:rsid w:val="005E03D1"/>
    <w:rPr>
      <w:spacing w:val="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Letter%20approving%20credit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approving credit application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2025-08-12T06:27:00Z</dcterms:created>
  <dcterms:modified xsi:type="dcterms:W3CDTF">2025-08-12T06:33:00Z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TC034650859991</vt:lpwstr>
  </property>
</Properties>
</file>